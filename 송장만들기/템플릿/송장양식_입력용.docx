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40"/>
      </w:tblGrid>
      <w:tr w:rsidR="00155BE1" w:rsidRPr="006F4F0A" w14:paraId="0A13485E" w14:textId="77777777" w:rsidTr="00155BE1">
        <w:trPr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61D04392" w14:textId="728B944A" w:rsidR="00155BE1" w:rsidRPr="006F4F0A" w:rsidRDefault="00674867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bookmarkStart w:id="0" w:name="_GoBack"/>
            <w:bookmarkEnd w:id="0"/>
            <w:r>
              <w:pict w14:anchorId="533BFA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46.5pt">
                  <v:imagedata r:id="rId7" o:title=""/>
                </v:shape>
              </w:pict>
            </w: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0DBD34F3" w14:textId="73968A97" w:rsidR="00155BE1" w:rsidRPr="006F4F0A" w:rsidRDefault="00463400" w:rsidP="00DD77CC">
            <w:pPr>
              <w:pStyle w:val="Slogan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회사표어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5940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14:paraId="2EA4F9E3" w14:textId="2008D420" w:rsidR="00155BE1" w:rsidRPr="006F4F0A" w:rsidRDefault="00CB4A27" w:rsidP="00DD77CC">
            <w:pPr>
              <w:pStyle w:val="1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</w:tc>
      </w:tr>
    </w:tbl>
    <w:p w14:paraId="20CBFBE4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997"/>
        <w:gridCol w:w="1523"/>
        <w:gridCol w:w="2520"/>
        <w:gridCol w:w="990"/>
        <w:gridCol w:w="1530"/>
        <w:gridCol w:w="2520"/>
      </w:tblGrid>
      <w:tr w:rsidR="00155BE1" w:rsidRPr="006F4F0A" w14:paraId="33AD9CCE" w14:textId="77777777">
        <w:trPr>
          <w:trHeight w:hRule="exact" w:val="1314"/>
          <w:jc w:val="center"/>
        </w:trPr>
        <w:tc>
          <w:tcPr>
            <w:tcW w:w="6030" w:type="dxa"/>
            <w:gridSpan w:val="4"/>
            <w:shd w:val="clear" w:color="auto" w:fill="FFFFFF"/>
            <w:tcMar>
              <w:top w:w="0" w:type="dxa"/>
            </w:tcMar>
          </w:tcPr>
          <w:p w14:paraId="4C8B2714" w14:textId="515DCDC5" w:rsidR="00155BE1" w:rsidRPr="006F4F0A" w:rsidRDefault="007E4B06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  <w:p w14:paraId="11670E86" w14:textId="0759DDF1" w:rsidR="00155BE1" w:rsidRPr="0006450D" w:rsidRDefault="007E4B06" w:rsidP="00DD77CC">
            <w:pPr>
              <w:pStyle w:val="leftaddress"/>
              <w:autoSpaceDE w:val="0"/>
              <w:autoSpaceDN w:val="0"/>
              <w:rPr>
                <w:rFonts w:eastAsia="SimSun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경기도</w:t>
            </w:r>
            <w:r>
              <w:rPr>
                <w:rFonts w:eastAsia="굴림" w:hint="eastAsia"/>
                <w:lang w:eastAsia="ko-KR"/>
              </w:rPr>
              <w:t xml:space="preserve"> </w:t>
            </w:r>
            <w:r>
              <w:rPr>
                <w:rFonts w:eastAsia="굴림" w:hint="eastAsia"/>
                <w:lang w:eastAsia="ko-KR"/>
              </w:rPr>
              <w:t>성남시</w:t>
            </w:r>
            <w:r>
              <w:rPr>
                <w:rFonts w:eastAsia="굴림" w:hint="eastAsia"/>
                <w:lang w:eastAsia="ko-KR"/>
              </w:rPr>
              <w:t xml:space="preserve"> </w:t>
            </w:r>
            <w:r>
              <w:rPr>
                <w:rFonts w:eastAsia="굴림" w:hint="eastAsia"/>
                <w:lang w:eastAsia="ko-KR"/>
              </w:rPr>
              <w:t>모란역</w:t>
            </w:r>
            <w:r>
              <w:rPr>
                <w:rFonts w:eastAsia="굴림" w:hint="eastAsia"/>
                <w:lang w:eastAsia="ko-KR"/>
              </w:rPr>
              <w:t xml:space="preserve"> 5</w:t>
            </w:r>
            <w:r>
              <w:rPr>
                <w:rFonts w:eastAsia="굴림" w:hint="eastAsia"/>
                <w:lang w:eastAsia="ko-KR"/>
              </w:rPr>
              <w:t>번출구</w:t>
            </w:r>
            <w:r>
              <w:rPr>
                <w:rFonts w:eastAsia="굴림" w:hint="eastAsia"/>
                <w:lang w:eastAsia="ko-KR"/>
              </w:rPr>
              <w:t xml:space="preserve"> </w:t>
            </w:r>
          </w:p>
          <w:p w14:paraId="39A4DF81" w14:textId="695A983F" w:rsidR="00155BE1" w:rsidRPr="006F4F0A" w:rsidRDefault="007E4B06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010-7662-2425</w:t>
            </w:r>
          </w:p>
          <w:p w14:paraId="051F33E1" w14:textId="1A029E7F" w:rsidR="00155BE1" w:rsidRPr="006F4F0A" w:rsidRDefault="007E4B06" w:rsidP="006F4F0A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S</w:t>
            </w:r>
            <w:r>
              <w:rPr>
                <w:rFonts w:eastAsia="굴림" w:hint="eastAsia"/>
                <w:lang w:eastAsia="ko-KR"/>
              </w:rPr>
              <w:t>un95@cocoasoft.co.kr</w:t>
            </w:r>
          </w:p>
        </w:tc>
        <w:tc>
          <w:tcPr>
            <w:tcW w:w="4050" w:type="dxa"/>
            <w:gridSpan w:val="2"/>
            <w:shd w:val="clear" w:color="auto" w:fill="FFFFFF"/>
          </w:tcPr>
          <w:p w14:paraId="1915F451" w14:textId="2F39E348" w:rsidR="00155BE1" w:rsidRPr="006F4F0A" w:rsidRDefault="00155BE1" w:rsidP="00DD77CC">
            <w:pPr>
              <w:pStyle w:val="DateandNumber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날짜</w:t>
            </w:r>
            <w:r w:rsidRPr="006F4F0A">
              <w:rPr>
                <w:rFonts w:eastAsia="굴림" w:hint="eastAsia"/>
                <w:lang w:eastAsia="ko-KR"/>
              </w:rPr>
              <w:t xml:space="preserve">: 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begin"/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DATE  \@ "yyyy</w:instrText>
            </w:r>
            <w:r w:rsidR="009B33AD" w:rsidRPr="006F4F0A">
              <w:rPr>
                <w:rFonts w:eastAsia="굴림" w:hint="eastAsia"/>
                <w:lang w:eastAsia="ko-KR"/>
              </w:rPr>
              <w:instrText>년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M</w:instrText>
            </w:r>
            <w:r w:rsidR="009B33AD" w:rsidRPr="006F4F0A">
              <w:rPr>
                <w:rFonts w:eastAsia="굴림" w:hint="eastAsia"/>
                <w:lang w:eastAsia="ko-KR"/>
              </w:rPr>
              <w:instrText>월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</w:instrText>
            </w:r>
            <w:r w:rsidR="009B33AD" w:rsidRPr="006F4F0A">
              <w:rPr>
                <w:rFonts w:eastAsia="굴림" w:hint="eastAsia"/>
                <w:lang w:eastAsia="ko-KR"/>
              </w:rPr>
              <w:instrText>일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" </w:instrText>
            </w:r>
            <w:r w:rsidR="009B33AD" w:rsidRPr="006F4F0A">
              <w:rPr>
                <w:rFonts w:eastAsia="굴림" w:hint="eastAsia"/>
                <w:lang w:eastAsia="ko-KR"/>
              </w:rPr>
              <w:fldChar w:fldCharType="separate"/>
            </w:r>
            <w:r w:rsidR="00674867">
              <w:rPr>
                <w:rFonts w:eastAsia="굴림" w:hint="eastAsia"/>
                <w:noProof/>
                <w:lang w:eastAsia="ko-KR"/>
              </w:rPr>
              <w:t>2021</w:t>
            </w:r>
            <w:r w:rsidR="00674867">
              <w:rPr>
                <w:rFonts w:eastAsia="굴림" w:hint="eastAsia"/>
                <w:noProof/>
                <w:lang w:eastAsia="ko-KR"/>
              </w:rPr>
              <w:t>년</w:t>
            </w:r>
            <w:r w:rsidR="00674867">
              <w:rPr>
                <w:rFonts w:eastAsia="굴림" w:hint="eastAsia"/>
                <w:noProof/>
                <w:lang w:eastAsia="ko-KR"/>
              </w:rPr>
              <w:t xml:space="preserve"> 9</w:t>
            </w:r>
            <w:r w:rsidR="00674867">
              <w:rPr>
                <w:rFonts w:eastAsia="굴림" w:hint="eastAsia"/>
                <w:noProof/>
                <w:lang w:eastAsia="ko-KR"/>
              </w:rPr>
              <w:t>월</w:t>
            </w:r>
            <w:r w:rsidR="00674867">
              <w:rPr>
                <w:rFonts w:eastAsia="굴림" w:hint="eastAsia"/>
                <w:noProof/>
                <w:lang w:eastAsia="ko-KR"/>
              </w:rPr>
              <w:t xml:space="preserve"> 11</w:t>
            </w:r>
            <w:r w:rsidR="00674867">
              <w:rPr>
                <w:rFonts w:eastAsia="굴림" w:hint="eastAsia"/>
                <w:noProof/>
                <w:lang w:eastAsia="ko-KR"/>
              </w:rPr>
              <w:t>일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end"/>
            </w:r>
          </w:p>
          <w:p w14:paraId="159EEA00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  <w:p w14:paraId="0C83B46E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</w:tr>
      <w:tr w:rsidR="00155BE1" w:rsidRPr="006F4F0A" w14:paraId="19E73298" w14:textId="77777777" w:rsidTr="003F7F5C">
        <w:trPr>
          <w:trHeight w:val="1566"/>
          <w:jc w:val="center"/>
        </w:trPr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-1" w:type="dxa"/>
            </w:tcMar>
          </w:tcPr>
          <w:p w14:paraId="26655132" w14:textId="77777777" w:rsidR="00155BE1" w:rsidRPr="006F4F0A" w:rsidRDefault="00155BE1" w:rsidP="003F7F5C">
            <w:pPr>
              <w:pStyle w:val="to"/>
              <w:autoSpaceDE w:val="0"/>
              <w:autoSpaceDN w:val="0"/>
              <w:jc w:val="left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받는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사람</w:t>
            </w:r>
          </w:p>
        </w:tc>
        <w:tc>
          <w:tcPr>
            <w:tcW w:w="9083" w:type="dxa"/>
            <w:gridSpan w:val="5"/>
            <w:shd w:val="clear" w:color="auto" w:fill="FFFFFF"/>
          </w:tcPr>
          <w:p w14:paraId="17E8B426" w14:textId="63737AD9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주은희</w:t>
            </w:r>
          </w:p>
          <w:p w14:paraId="5553C622" w14:textId="04396882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현영금융</w:t>
            </w:r>
          </w:p>
          <w:p w14:paraId="09E4E643" w14:textId="09AC305D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오산시</w:t>
            </w:r>
            <w:r>
              <w:rPr>
                <w:rFonts w:eastAsia="굴림"/>
                <w:lang w:eastAsia="ko-KR"/>
              </w:rPr>
              <w:t xml:space="preserve">633 </w:t>
            </w:r>
            <w:r>
              <w:rPr>
                <w:rFonts w:eastAsia="굴림"/>
                <w:lang w:eastAsia="ko-KR"/>
              </w:rPr>
              <w:t>강남대로</w:t>
            </w:r>
          </w:p>
          <w:p w14:paraId="2D625F00" w14:textId="724C83D7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49128</w:t>
            </w:r>
          </w:p>
          <w:p w14:paraId="31E3417E" w14:textId="293274ED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1668-0257</w:t>
            </w:r>
          </w:p>
          <w:p w14:paraId="765444FA" w14:textId="4D19AE23" w:rsidR="00155BE1" w:rsidRPr="006F4F0A" w:rsidRDefault="00674867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오산시</w:t>
            </w:r>
            <w:r>
              <w:rPr>
                <w:rFonts w:eastAsia="굴림" w:hint="eastAsia"/>
                <w:lang w:eastAsia="ko-KR"/>
              </w:rPr>
              <w:t>-202109110255</w:t>
            </w:r>
          </w:p>
        </w:tc>
      </w:tr>
      <w:tr w:rsidR="00155BE1" w:rsidRPr="006F4F0A" w14:paraId="7063971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16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58CA9CA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판매원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105A898C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직무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C5B6732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지불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조건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992D0DD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기한</w:t>
            </w:r>
          </w:p>
        </w:tc>
      </w:tr>
      <w:tr w:rsidR="00155BE1" w:rsidRPr="006F4F0A" w14:paraId="3DB560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02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7A8EB6F" w14:textId="58C95DB0" w:rsidR="00155BE1" w:rsidRPr="006F4F0A" w:rsidRDefault="007E4B06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선태욱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65CC848" w14:textId="14AC6926" w:rsidR="00155BE1" w:rsidRPr="006F4F0A" w:rsidRDefault="007E4B06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강사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07C4C86" w14:textId="701B384F" w:rsidR="00155BE1" w:rsidRPr="006F4F0A" w:rsidRDefault="00674867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카드결제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B906668" w14:textId="05DBC642" w:rsidR="00155BE1" w:rsidRPr="006F4F0A" w:rsidRDefault="00674867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2021-09-18</w:t>
            </w:r>
          </w:p>
        </w:tc>
      </w:tr>
    </w:tbl>
    <w:p w14:paraId="723D20FF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155BE1" w:rsidRPr="006F4F0A" w14:paraId="2A1FA0CA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E27D677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수량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95B6893" w14:textId="06B3F5A0" w:rsidR="00155BE1" w:rsidRPr="006F4F0A" w:rsidRDefault="00F47695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품명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2C7A4F8" w14:textId="50F89A4C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단가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010A891" w14:textId="6C4443FA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품목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합계</w:t>
            </w:r>
          </w:p>
        </w:tc>
      </w:tr>
      <w:tr w:rsidR="00155BE1" w:rsidRPr="006F4F0A" w14:paraId="180DB0E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A681E42" w14:textId="62DB14E7" w:rsidR="00155BE1" w:rsidRPr="00F745F0" w:rsidRDefault="00674867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5D7849" w14:textId="534DFFCE" w:rsidR="00155BE1" w:rsidRPr="003B2275" w:rsidRDefault="00674867" w:rsidP="00DD77CC">
            <w:pPr>
              <w:autoSpaceDE w:val="0"/>
              <w:autoSpaceDN w:val="0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파워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서플라이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300W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7DC45BC" w14:textId="37CFD6E3" w:rsidR="00155BE1" w:rsidRPr="00F745F0" w:rsidRDefault="00674867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60,000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86C267E" w14:textId="5E59E155" w:rsidR="00155BE1" w:rsidRPr="00F745F0" w:rsidRDefault="00674867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480,000</w:t>
            </w:r>
          </w:p>
        </w:tc>
      </w:tr>
      <w:tr w:rsidR="00155BE1" w:rsidRPr="006F4F0A" w14:paraId="29FA9A54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4759F0" w14:textId="7A4FD9AA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5240DA" w14:textId="645E3D5A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A8EBDEA" w14:textId="0E64836F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0118A83B" w14:textId="4112F5B7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7B65099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DFF5985" w14:textId="0F6956C2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819E97F" w14:textId="57320BD2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51F6260" w14:textId="35FC4BBC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0DC5AC" w14:textId="2AF239F9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2BB07EF9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E2D236E" w14:textId="29A6D4A8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4B51F15" w14:textId="00390AA6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437646AA" w14:textId="275A3F13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B81C006" w14:textId="4C327B4B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0947CF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03D34D" w14:textId="47B0C7BC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DF756" w14:textId="63EB48D1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69640DC" w14:textId="54556BBE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D430E9D" w14:textId="6C132E7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2B5ADCD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8A1693" w14:textId="36EB62C7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90C3E5" w14:textId="7F393F63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BB7EE67" w14:textId="5241A3A9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A41A075" w14:textId="3B307D69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693EAD93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D970B5" w14:textId="4E47F804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5A46D" w14:textId="3A02873F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741A6D0" w14:textId="0E0B54E8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CA962C3" w14:textId="63C4F3AA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440BD0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95DF55" w14:textId="15C4A11E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A58E2E" w14:textId="3365C601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E4C4D6E" w14:textId="6269E07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5043632E" w14:textId="12D60A3B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10D50F5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2A126F7" w14:textId="385345B6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B608EA5" w14:textId="6DA62D82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24D43A2" w14:textId="1B2CBEA1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92879CA" w14:textId="1E99D745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43408C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BAC8C9" w14:textId="0EE42F10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B59FBD" w14:textId="62EE26BE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2BDCB89" w14:textId="65512E1F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636113F" w14:textId="76635910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530917D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E6887C6" w14:textId="5C5CBA0A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B2D8515" w14:textId="6C59FBF4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C573B6B" w14:textId="5323B62D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98F219C" w14:textId="1C10C3FA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5EB9FF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E384F8" w14:textId="4A3B0950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970E1FB" w14:textId="55E12471" w:rsidR="00155BE1" w:rsidRPr="00F745F0" w:rsidRDefault="00155BE1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A9A2364" w14:textId="393FEFD9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64C7890" w14:textId="64E127C7" w:rsidR="00155BE1" w:rsidRPr="00F745F0" w:rsidRDefault="00155BE1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</w:p>
        </w:tc>
      </w:tr>
      <w:tr w:rsidR="00155BE1" w:rsidRPr="006F4F0A" w14:paraId="22465A8B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 w:val="restart"/>
            <w:tcBorders>
              <w:top w:val="single" w:sz="4" w:space="0" w:color="C0C0C0"/>
              <w:left w:val="nil"/>
              <w:right w:val="nil"/>
            </w:tcBorders>
            <w:shd w:val="clear" w:color="auto" w:fill="FFFFFF"/>
            <w:vAlign w:val="center"/>
          </w:tcPr>
          <w:p w14:paraId="209962B5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76C6DAE" w14:textId="129455AD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B88154" w14:textId="110CECFF" w:rsidR="00155BE1" w:rsidRPr="00F745F0" w:rsidRDefault="00674867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sz w:val="20"/>
                <w:szCs w:val="20"/>
                <w:lang w:eastAsia="ko-KR"/>
              </w:rPr>
              <w:t>480,000</w:t>
            </w:r>
          </w:p>
        </w:tc>
      </w:tr>
      <w:tr w:rsidR="00155BE1" w:rsidRPr="006F4F0A" w14:paraId="544D31B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0C56F9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74714514" w14:textId="160D81A7" w:rsidR="00155BE1" w:rsidRPr="006F4F0A" w:rsidRDefault="0046340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부가세</w:t>
            </w:r>
            <w:r w:rsidR="004059DA">
              <w:rPr>
                <w:rFonts w:eastAsia="굴림" w:hint="eastAsia"/>
                <w:lang w:eastAsia="ko-KR"/>
              </w:rPr>
              <w:t>(</w:t>
            </w:r>
            <w:r w:rsidR="004059DA">
              <w:rPr>
                <w:rFonts w:eastAsia="굴림"/>
                <w:lang w:eastAsia="ko-KR"/>
              </w:rPr>
              <w:t>10%)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873FA11" w14:textId="10568E0D" w:rsidR="00155BE1" w:rsidRPr="00F745F0" w:rsidRDefault="00674867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/>
                <w:sz w:val="20"/>
                <w:szCs w:val="20"/>
                <w:lang w:eastAsia="ko-KR"/>
              </w:rPr>
              <w:t>48,000</w:t>
            </w:r>
          </w:p>
        </w:tc>
      </w:tr>
      <w:tr w:rsidR="00155BE1" w:rsidRPr="006F4F0A" w14:paraId="3AA1FAF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794DFD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8B1BD33" w14:textId="00B10A19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총</w:t>
            </w:r>
            <w:r w:rsidR="00155BE1" w:rsidRPr="006F4F0A"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B422A6" w14:textId="48A84445" w:rsidR="00155BE1" w:rsidRPr="00F745F0" w:rsidRDefault="00674867" w:rsidP="00DD77CC">
            <w:pPr>
              <w:pStyle w:val="Amount"/>
              <w:autoSpaceDE w:val="0"/>
              <w:autoSpaceDN w:val="0"/>
              <w:rPr>
                <w:rFonts w:eastAsia="굴림"/>
                <w:b/>
                <w:sz w:val="20"/>
                <w:szCs w:val="20"/>
                <w:lang w:eastAsia="ko-KR"/>
              </w:rPr>
            </w:pPr>
            <w:r>
              <w:rPr>
                <w:rFonts w:eastAsia="굴림" w:hint="eastAsia"/>
                <w:b/>
                <w:sz w:val="20"/>
                <w:szCs w:val="20"/>
                <w:lang w:eastAsia="ko-KR"/>
              </w:rPr>
              <w:t>528,000</w:t>
            </w:r>
          </w:p>
        </w:tc>
      </w:tr>
    </w:tbl>
    <w:p w14:paraId="0C25B3AA" w14:textId="6C848E3D" w:rsidR="00155BE1" w:rsidRPr="006F4F0A" w:rsidRDefault="00674867" w:rsidP="00DD77CC">
      <w:pPr>
        <w:pStyle w:val="thankyou"/>
        <w:autoSpaceDE w:val="0"/>
        <w:autoSpaceDN w:val="0"/>
        <w:rPr>
          <w:rFonts w:eastAsia="굴림"/>
          <w:lang w:eastAsia="ko-KR"/>
        </w:rPr>
      </w:pPr>
      <w:r>
        <w:pict w14:anchorId="190EEC1B">
          <v:shape id="_x0000_i1026" type="#_x0000_t75" style="width:189pt;height:32.25pt">
            <v:imagedata r:id="rId8" o:title=""/>
          </v:shape>
        </w:pict>
      </w:r>
    </w:p>
    <w:sectPr w:rsidR="00155BE1" w:rsidRPr="006F4F0A" w:rsidSect="00040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34AEA" w14:textId="77777777" w:rsidR="00D3494E" w:rsidRDefault="00D3494E" w:rsidP="00924F73">
      <w:r>
        <w:separator/>
      </w:r>
    </w:p>
  </w:endnote>
  <w:endnote w:type="continuationSeparator" w:id="0">
    <w:p w14:paraId="044B4E21" w14:textId="77777777" w:rsidR="00D3494E" w:rsidRDefault="00D3494E" w:rsidP="009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35C34" w14:textId="77777777" w:rsidR="00674867" w:rsidRDefault="0067486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1F64B" w14:textId="77777777" w:rsidR="00674867" w:rsidRDefault="0067486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6CE6" w14:textId="77777777" w:rsidR="00674867" w:rsidRDefault="006748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F2D3" w14:textId="77777777" w:rsidR="00D3494E" w:rsidRDefault="00D3494E" w:rsidP="00924F73">
      <w:r>
        <w:separator/>
      </w:r>
    </w:p>
  </w:footnote>
  <w:footnote w:type="continuationSeparator" w:id="0">
    <w:p w14:paraId="3B3DF366" w14:textId="77777777" w:rsidR="00D3494E" w:rsidRDefault="00D3494E" w:rsidP="00924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142C9" w14:textId="77777777" w:rsidR="00674867" w:rsidRDefault="006748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9990" w14:textId="77777777" w:rsidR="00674867" w:rsidRDefault="0067486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C8E0F" w14:textId="77777777" w:rsidR="00674867" w:rsidRDefault="0067486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400"/>
    <w:rsid w:val="00040244"/>
    <w:rsid w:val="0006450D"/>
    <w:rsid w:val="00100785"/>
    <w:rsid w:val="00155BE1"/>
    <w:rsid w:val="001C55E2"/>
    <w:rsid w:val="00226962"/>
    <w:rsid w:val="00285BF0"/>
    <w:rsid w:val="00310C56"/>
    <w:rsid w:val="00346482"/>
    <w:rsid w:val="003B2275"/>
    <w:rsid w:val="003B6D6D"/>
    <w:rsid w:val="003F7F5C"/>
    <w:rsid w:val="004059DA"/>
    <w:rsid w:val="00463400"/>
    <w:rsid w:val="005A2DC6"/>
    <w:rsid w:val="005A7EAE"/>
    <w:rsid w:val="00620C82"/>
    <w:rsid w:val="00625810"/>
    <w:rsid w:val="00674867"/>
    <w:rsid w:val="006F4F0A"/>
    <w:rsid w:val="007059B6"/>
    <w:rsid w:val="007539D0"/>
    <w:rsid w:val="007C44D2"/>
    <w:rsid w:val="007D2CC1"/>
    <w:rsid w:val="007E4B06"/>
    <w:rsid w:val="00863C8D"/>
    <w:rsid w:val="008C2E3E"/>
    <w:rsid w:val="008E6673"/>
    <w:rsid w:val="00924F73"/>
    <w:rsid w:val="00943DE5"/>
    <w:rsid w:val="00965DD2"/>
    <w:rsid w:val="009952FB"/>
    <w:rsid w:val="009B33AD"/>
    <w:rsid w:val="00A1273C"/>
    <w:rsid w:val="00A54BF7"/>
    <w:rsid w:val="00A855A1"/>
    <w:rsid w:val="00C71B8B"/>
    <w:rsid w:val="00CB4A27"/>
    <w:rsid w:val="00CD1631"/>
    <w:rsid w:val="00D15DE4"/>
    <w:rsid w:val="00D3494E"/>
    <w:rsid w:val="00D4507E"/>
    <w:rsid w:val="00D4778D"/>
    <w:rsid w:val="00D654B7"/>
    <w:rsid w:val="00D75400"/>
    <w:rsid w:val="00DD77CC"/>
    <w:rsid w:val="00DF5040"/>
    <w:rsid w:val="00E04C0F"/>
    <w:rsid w:val="00E92B42"/>
    <w:rsid w:val="00EE35B2"/>
    <w:rsid w:val="00F12BFD"/>
    <w:rsid w:val="00F47695"/>
    <w:rsid w:val="00F47885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955A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3D12"/>
    <w:rPr>
      <w:rFonts w:ascii="Garamond" w:hAnsi="Garamond"/>
      <w:color w:val="000000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A54BF7"/>
    <w:pPr>
      <w:keepNext/>
      <w:spacing w:line="800" w:lineRule="exact"/>
      <w:jc w:val="right"/>
      <w:outlineLvl w:val="0"/>
    </w:pPr>
    <w:rPr>
      <w:rFonts w:eastAsia="바탕" w:cs="Arial"/>
      <w:bCs/>
      <w:color w:val="C0C0C0"/>
      <w:kern w:val="32"/>
      <w:sz w:val="80"/>
      <w:szCs w:val="32"/>
    </w:rPr>
  </w:style>
  <w:style w:type="paragraph" w:styleId="2">
    <w:name w:val="heading 2"/>
    <w:basedOn w:val="a"/>
    <w:next w:val="a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9D7158"/>
    <w:pPr>
      <w:jc w:val="right"/>
    </w:pPr>
  </w:style>
  <w:style w:type="paragraph" w:customStyle="1" w:styleId="DateandNumber">
    <w:name w:val="Date and Number"/>
    <w:basedOn w:val="a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address">
    <w:name w:val="left address"/>
    <w:basedOn w:val="a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3"/>
    <w:rsid w:val="00EB4F0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rightaddress">
    <w:name w:val="right address"/>
    <w:basedOn w:val="a"/>
    <w:rsid w:val="00010191"/>
    <w:pPr>
      <w:spacing w:line="280" w:lineRule="exact"/>
      <w:jc w:val="right"/>
    </w:pPr>
    <w:rPr>
      <w:color w:val="969696"/>
      <w:szCs w:val="20"/>
    </w:rPr>
  </w:style>
  <w:style w:type="paragraph" w:customStyle="1" w:styleId="ColumnHeadings">
    <w:name w:val="Column Headings"/>
    <w:basedOn w:val="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Lowerlabels">
    <w:name w:val="Lower labels"/>
    <w:basedOn w:val="2"/>
    <w:rsid w:val="00202E66"/>
    <w:pPr>
      <w:keepNext w:val="0"/>
      <w:spacing w:before="20" w:after="0"/>
      <w:jc w:val="right"/>
    </w:pPr>
    <w:rPr>
      <w:rFonts w:ascii="Garamond" w:hAnsi="Garamond" w:cs="Times New Roman"/>
      <w:bCs w:val="0"/>
      <w:i w:val="0"/>
      <w:iCs w:val="0"/>
      <w:caps/>
      <w:spacing w:val="4"/>
      <w:sz w:val="16"/>
      <w:szCs w:val="16"/>
    </w:rPr>
  </w:style>
  <w:style w:type="paragraph" w:customStyle="1" w:styleId="Centered">
    <w:name w:val="Centered"/>
    <w:basedOn w:val="a"/>
    <w:rsid w:val="00513D12"/>
    <w:pPr>
      <w:spacing w:before="660"/>
      <w:jc w:val="center"/>
    </w:pPr>
    <w:rPr>
      <w:spacing w:val="4"/>
      <w:sz w:val="18"/>
      <w:szCs w:val="18"/>
    </w:rPr>
  </w:style>
  <w:style w:type="paragraph" w:customStyle="1" w:styleId="thankyou">
    <w:name w:val="thank you"/>
    <w:basedOn w:val="a"/>
    <w:autoRedefine/>
    <w:rsid w:val="00513D12"/>
    <w:pPr>
      <w:spacing w:before="100"/>
      <w:jc w:val="center"/>
    </w:pPr>
    <w:rPr>
      <w:b/>
      <w:sz w:val="24"/>
      <w:szCs w:val="24"/>
    </w:rPr>
  </w:style>
  <w:style w:type="table" w:styleId="a3">
    <w:name w:val="Table Grid"/>
    <w:basedOn w:val="a1"/>
    <w:rsid w:val="00EB4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text">
    <w:name w:val="left text"/>
    <w:basedOn w:val="a"/>
    <w:rsid w:val="001A50A0"/>
    <w:pPr>
      <w:spacing w:line="280" w:lineRule="exact"/>
    </w:pPr>
    <w:rPr>
      <w:color w:val="969696"/>
      <w:szCs w:val="20"/>
    </w:rPr>
  </w:style>
  <w:style w:type="paragraph" w:customStyle="1" w:styleId="to">
    <w:name w:val="to"/>
    <w:basedOn w:val="lefttext"/>
    <w:rsid w:val="001A50A0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7C541C"/>
    <w:rPr>
      <w:color w:val="000000"/>
      <w:szCs w:val="22"/>
    </w:rPr>
  </w:style>
  <w:style w:type="paragraph" w:styleId="a4">
    <w:name w:val="Balloon Text"/>
    <w:basedOn w:val="a"/>
    <w:link w:val="Char"/>
    <w:rsid w:val="009B33AD"/>
    <w:rPr>
      <w:rFonts w:ascii="맑은 고딕" w:hAnsi="맑은 고딕"/>
      <w:sz w:val="18"/>
      <w:szCs w:val="18"/>
    </w:rPr>
  </w:style>
  <w:style w:type="character" w:customStyle="1" w:styleId="Char">
    <w:name w:val="풍선 도움말 텍스트 Char"/>
    <w:link w:val="a4"/>
    <w:rsid w:val="009B33AD"/>
    <w:rPr>
      <w:rFonts w:ascii="맑은 고딕" w:eastAsia="맑은 고딕" w:hAnsi="맑은 고딕" w:cs="Times New Roman"/>
      <w:color w:val="000000"/>
      <w:sz w:val="18"/>
      <w:szCs w:val="18"/>
      <w:lang w:eastAsia="en-US"/>
    </w:rPr>
  </w:style>
  <w:style w:type="paragraph" w:styleId="a5">
    <w:name w:val="header"/>
    <w:basedOn w:val="a"/>
    <w:link w:val="Char0"/>
    <w:rsid w:val="0092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link w:val="a5"/>
    <w:rsid w:val="00924F73"/>
    <w:rPr>
      <w:rFonts w:ascii="Garamond" w:hAnsi="Garamond"/>
      <w:color w:val="000000"/>
      <w:sz w:val="18"/>
      <w:szCs w:val="18"/>
      <w:lang w:eastAsia="en-US"/>
    </w:rPr>
  </w:style>
  <w:style w:type="paragraph" w:styleId="a6">
    <w:name w:val="footer"/>
    <w:basedOn w:val="a"/>
    <w:link w:val="Char1"/>
    <w:rsid w:val="00924F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바닥글 Char"/>
    <w:link w:val="a6"/>
    <w:rsid w:val="00924F73"/>
    <w:rPr>
      <w:rFonts w:ascii="Garamond" w:hAnsi="Garamond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form2100111028739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form2100111028739.dot</Template>
  <TotalTime>90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선태욱</dc:creator>
  <cp:keywords/>
  <dc:description/>
  <cp:lastModifiedBy>us87r</cp:lastModifiedBy>
  <cp:revision>14</cp:revision>
  <cp:lastPrinted>2021-09-11T06:03:00Z</cp:lastPrinted>
  <dcterms:created xsi:type="dcterms:W3CDTF">2021-08-25T13:58:00Z</dcterms:created>
  <dcterms:modified xsi:type="dcterms:W3CDTF">2021-09-11T06:03:00Z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TC011456381042</vt:lpwstr>
  </property>
</Properties>
</file>