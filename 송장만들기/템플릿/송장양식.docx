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40"/>
      </w:tblGrid>
      <w:tr w:rsidR="00155BE1" w:rsidRPr="006F4F0A" w14:paraId="0A13485E" w14:textId="77777777" w:rsidTr="00155BE1">
        <w:trPr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61D04392" w14:textId="728B944A" w:rsidR="00155BE1" w:rsidRPr="006F4F0A" w:rsidRDefault="00D3494E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pict w14:anchorId="533BFA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46.5pt">
                  <v:imagedata r:id="rId7" o:title=""/>
                </v:shape>
              </w:pict>
            </w: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0DBD34F3" w14:textId="73968A97" w:rsidR="00155BE1" w:rsidRPr="006F4F0A" w:rsidRDefault="00463400" w:rsidP="00DD77CC">
            <w:pPr>
              <w:pStyle w:val="Slogan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회사표어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5940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14:paraId="2EA4F9E3" w14:textId="2008D420" w:rsidR="00155BE1" w:rsidRPr="006F4F0A" w:rsidRDefault="00CB4A27" w:rsidP="00DD77CC">
            <w:pPr>
              <w:pStyle w:val="1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</w:tc>
      </w:tr>
    </w:tbl>
    <w:p w14:paraId="20CBFBE4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997"/>
        <w:gridCol w:w="1523"/>
        <w:gridCol w:w="2520"/>
        <w:gridCol w:w="990"/>
        <w:gridCol w:w="1530"/>
        <w:gridCol w:w="2520"/>
      </w:tblGrid>
      <w:tr w:rsidR="00155BE1" w:rsidRPr="006F4F0A" w14:paraId="33AD9CCE" w14:textId="77777777">
        <w:trPr>
          <w:trHeight w:hRule="exact" w:val="1314"/>
          <w:jc w:val="center"/>
        </w:trPr>
        <w:tc>
          <w:tcPr>
            <w:tcW w:w="6030" w:type="dxa"/>
            <w:gridSpan w:val="4"/>
            <w:shd w:val="clear" w:color="auto" w:fill="FFFFFF"/>
            <w:tcMar>
              <w:top w:w="0" w:type="dxa"/>
            </w:tcMar>
          </w:tcPr>
          <w:p w14:paraId="4C8B2714" w14:textId="515DCDC5" w:rsidR="00155BE1" w:rsidRPr="006F4F0A" w:rsidRDefault="007E4B06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proofErr w:type="spellStart"/>
            <w:r>
              <w:rPr>
                <w:rFonts w:eastAsia="굴림" w:hint="eastAsia"/>
                <w:lang w:eastAsia="ko-KR"/>
              </w:rPr>
              <w:t>하이미디어</w:t>
            </w:r>
            <w:proofErr w:type="spellEnd"/>
          </w:p>
          <w:p w14:paraId="11670E86" w14:textId="0759DDF1" w:rsidR="00155BE1" w:rsidRPr="0006450D" w:rsidRDefault="007E4B06" w:rsidP="00DD77CC">
            <w:pPr>
              <w:pStyle w:val="leftaddress"/>
              <w:autoSpaceDE w:val="0"/>
              <w:autoSpaceDN w:val="0"/>
              <w:rPr>
                <w:rFonts w:eastAsia="SimSun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경기도</w:t>
            </w:r>
            <w:r>
              <w:rPr>
                <w:rFonts w:eastAsia="굴림" w:hint="eastAsia"/>
                <w:lang w:eastAsia="ko-KR"/>
              </w:rPr>
              <w:t xml:space="preserve"> </w:t>
            </w:r>
            <w:r>
              <w:rPr>
                <w:rFonts w:eastAsia="굴림" w:hint="eastAsia"/>
                <w:lang w:eastAsia="ko-KR"/>
              </w:rPr>
              <w:t>성남시</w:t>
            </w:r>
            <w:r>
              <w:rPr>
                <w:rFonts w:eastAsia="굴림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굴림" w:hint="eastAsia"/>
                <w:lang w:eastAsia="ko-KR"/>
              </w:rPr>
              <w:t>모란역</w:t>
            </w:r>
            <w:proofErr w:type="spellEnd"/>
            <w:r>
              <w:rPr>
                <w:rFonts w:eastAsia="굴림" w:hint="eastAsia"/>
                <w:lang w:eastAsia="ko-KR"/>
              </w:rPr>
              <w:t xml:space="preserve"> 5</w:t>
            </w:r>
            <w:r>
              <w:rPr>
                <w:rFonts w:eastAsia="굴림" w:hint="eastAsia"/>
                <w:lang w:eastAsia="ko-KR"/>
              </w:rPr>
              <w:t>번출구</w:t>
            </w:r>
            <w:r>
              <w:rPr>
                <w:rFonts w:eastAsia="굴림" w:hint="eastAsia"/>
                <w:lang w:eastAsia="ko-KR"/>
              </w:rPr>
              <w:t xml:space="preserve"> </w:t>
            </w:r>
          </w:p>
          <w:p w14:paraId="39A4DF81" w14:textId="695A983F" w:rsidR="00155BE1" w:rsidRPr="006F4F0A" w:rsidRDefault="007E4B06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010-7662-2425</w:t>
            </w:r>
          </w:p>
          <w:p w14:paraId="051F33E1" w14:textId="1A029E7F" w:rsidR="00155BE1" w:rsidRPr="006F4F0A" w:rsidRDefault="007E4B06" w:rsidP="006F4F0A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S</w:t>
            </w:r>
            <w:r>
              <w:rPr>
                <w:rFonts w:eastAsia="굴림" w:hint="eastAsia"/>
                <w:lang w:eastAsia="ko-KR"/>
              </w:rPr>
              <w:t>un95@cocoasoft.co.kr</w:t>
            </w:r>
          </w:p>
        </w:tc>
        <w:tc>
          <w:tcPr>
            <w:tcW w:w="4050" w:type="dxa"/>
            <w:gridSpan w:val="2"/>
            <w:shd w:val="clear" w:color="auto" w:fill="FFFFFF"/>
          </w:tcPr>
          <w:p w14:paraId="1915F451" w14:textId="2F39E348" w:rsidR="00155BE1" w:rsidRPr="006F4F0A" w:rsidRDefault="00155BE1" w:rsidP="00DD77CC">
            <w:pPr>
              <w:pStyle w:val="DateandNumber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날짜</w:t>
            </w:r>
            <w:r w:rsidRPr="006F4F0A">
              <w:rPr>
                <w:rFonts w:eastAsia="굴림" w:hint="eastAsia"/>
                <w:lang w:eastAsia="ko-KR"/>
              </w:rPr>
              <w:t xml:space="preserve">: 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begin"/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DATE  \@ "yyyy</w:instrText>
            </w:r>
            <w:r w:rsidR="009B33AD" w:rsidRPr="006F4F0A">
              <w:rPr>
                <w:rFonts w:eastAsia="굴림" w:hint="eastAsia"/>
                <w:lang w:eastAsia="ko-KR"/>
              </w:rPr>
              <w:instrText>년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M</w:instrText>
            </w:r>
            <w:r w:rsidR="009B33AD" w:rsidRPr="006F4F0A">
              <w:rPr>
                <w:rFonts w:eastAsia="굴림" w:hint="eastAsia"/>
                <w:lang w:eastAsia="ko-KR"/>
              </w:rPr>
              <w:instrText>월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</w:instrText>
            </w:r>
            <w:r w:rsidR="009B33AD" w:rsidRPr="006F4F0A">
              <w:rPr>
                <w:rFonts w:eastAsia="굴림" w:hint="eastAsia"/>
                <w:lang w:eastAsia="ko-KR"/>
              </w:rPr>
              <w:instrText>일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" </w:instrText>
            </w:r>
            <w:r w:rsidR="009B33AD" w:rsidRPr="006F4F0A">
              <w:rPr>
                <w:rFonts w:eastAsia="굴림" w:hint="eastAsia"/>
                <w:lang w:eastAsia="ko-KR"/>
              </w:rPr>
              <w:fldChar w:fldCharType="separate"/>
            </w:r>
            <w:r w:rsidR="007E4B06">
              <w:rPr>
                <w:rFonts w:eastAsia="굴림" w:hint="eastAsia"/>
                <w:noProof/>
                <w:lang w:eastAsia="ko-KR"/>
              </w:rPr>
              <w:t>2021</w:t>
            </w:r>
            <w:r w:rsidR="007E4B06">
              <w:rPr>
                <w:rFonts w:eastAsia="굴림" w:hint="eastAsia"/>
                <w:noProof/>
                <w:lang w:eastAsia="ko-KR"/>
              </w:rPr>
              <w:t>년</w:t>
            </w:r>
            <w:r w:rsidR="007E4B06">
              <w:rPr>
                <w:rFonts w:eastAsia="굴림" w:hint="eastAsia"/>
                <w:noProof/>
                <w:lang w:eastAsia="ko-KR"/>
              </w:rPr>
              <w:t xml:space="preserve"> 9</w:t>
            </w:r>
            <w:r w:rsidR="007E4B06">
              <w:rPr>
                <w:rFonts w:eastAsia="굴림" w:hint="eastAsia"/>
                <w:noProof/>
                <w:lang w:eastAsia="ko-KR"/>
              </w:rPr>
              <w:t>월</w:t>
            </w:r>
            <w:r w:rsidR="007E4B06">
              <w:rPr>
                <w:rFonts w:eastAsia="굴림" w:hint="eastAsia"/>
                <w:noProof/>
                <w:lang w:eastAsia="ko-KR"/>
              </w:rPr>
              <w:t xml:space="preserve"> 4</w:t>
            </w:r>
            <w:r w:rsidR="007E4B06">
              <w:rPr>
                <w:rFonts w:eastAsia="굴림" w:hint="eastAsia"/>
                <w:noProof/>
                <w:lang w:eastAsia="ko-KR"/>
              </w:rPr>
              <w:t>일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end"/>
            </w:r>
          </w:p>
          <w:p w14:paraId="159EEA00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  <w:p w14:paraId="0C83B46E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</w:tr>
      <w:tr w:rsidR="00155BE1" w:rsidRPr="006F4F0A" w14:paraId="19E73298" w14:textId="77777777" w:rsidTr="003F7F5C">
        <w:trPr>
          <w:trHeight w:val="1566"/>
          <w:jc w:val="center"/>
        </w:trPr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-1" w:type="dxa"/>
            </w:tcMar>
          </w:tcPr>
          <w:p w14:paraId="26655132" w14:textId="77777777" w:rsidR="00155BE1" w:rsidRPr="006F4F0A" w:rsidRDefault="00155BE1" w:rsidP="003F7F5C">
            <w:pPr>
              <w:pStyle w:val="to"/>
              <w:autoSpaceDE w:val="0"/>
              <w:autoSpaceDN w:val="0"/>
              <w:jc w:val="left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받는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사람</w:t>
            </w:r>
          </w:p>
        </w:tc>
        <w:tc>
          <w:tcPr>
            <w:tcW w:w="9083" w:type="dxa"/>
            <w:gridSpan w:val="5"/>
            <w:shd w:val="clear" w:color="auto" w:fill="FFFFFF"/>
          </w:tcPr>
          <w:p w14:paraId="17E8B426" w14:textId="1E6FE27D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수신자이름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5553C622" w14:textId="099D5239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수신자회사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09E4E643" w14:textId="2F90BF6E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수신자주소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2D625F00" w14:textId="6F6A47E5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수신자우편번호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31E3417E" w14:textId="644B78C5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수신자전화번호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765444FA" w14:textId="4969239A" w:rsidR="00155BE1" w:rsidRPr="006F4F0A" w:rsidRDefault="00E92B42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송장번호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</w:tr>
      <w:tr w:rsidR="00155BE1" w:rsidRPr="006F4F0A" w14:paraId="7063971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16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58CA9CA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판매원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105A898C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직무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C5B6732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지불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조건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992D0DD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기한</w:t>
            </w:r>
          </w:p>
        </w:tc>
      </w:tr>
      <w:tr w:rsidR="00155BE1" w:rsidRPr="006F4F0A" w14:paraId="3DB560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02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7A8EB6F" w14:textId="58C95DB0" w:rsidR="00155BE1" w:rsidRPr="006F4F0A" w:rsidRDefault="007E4B06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선태욱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65CC848" w14:textId="14AC6926" w:rsidR="00155BE1" w:rsidRPr="006F4F0A" w:rsidRDefault="007E4B06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강사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07C4C86" w14:textId="70AB6AB2" w:rsidR="00155BE1" w:rsidRPr="006F4F0A" w:rsidRDefault="00F745F0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지불조건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B906668" w14:textId="26809E5B" w:rsidR="00155BE1" w:rsidRPr="006F4F0A" w:rsidRDefault="00F745F0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 w:rsidR="00D4507E">
              <w:rPr>
                <w:rFonts w:eastAsia="굴림" w:hint="eastAsia"/>
                <w:lang w:eastAsia="ko-KR"/>
              </w:rPr>
              <w:t>납부기한</w:t>
            </w:r>
            <w:r>
              <w:rPr>
                <w:rFonts w:eastAsia="굴림"/>
                <w:lang w:eastAsia="ko-KR"/>
              </w:rPr>
              <w:t>}</w:t>
            </w:r>
          </w:p>
        </w:tc>
      </w:tr>
    </w:tbl>
    <w:p w14:paraId="723D20FF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155BE1" w:rsidRPr="006F4F0A" w14:paraId="2A1FA0CA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E27D677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수량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95B6893" w14:textId="06B3F5A0" w:rsidR="00155BE1" w:rsidRPr="006F4F0A" w:rsidRDefault="00F47695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품명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2C7A4F8" w14:textId="50F89A4C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단가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010A891" w14:textId="6C4443FA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품목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합계</w:t>
            </w:r>
          </w:p>
        </w:tc>
      </w:tr>
      <w:tr w:rsidR="00155BE1" w:rsidRPr="006F4F0A" w14:paraId="180DB0E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A681E42" w14:textId="7BF322C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5D7849" w14:textId="014B78E3" w:rsidR="00155BE1" w:rsidRPr="003B2275" w:rsidRDefault="00463400" w:rsidP="00DD77CC">
            <w:pPr>
              <w:autoSpaceDE w:val="0"/>
              <w:autoSpaceDN w:val="0"/>
              <w:rPr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7DC45BC" w14:textId="7FBECEEB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86C267E" w14:textId="01A2D36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29FA9A54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4759F0" w14:textId="0A4C2BD0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5240DA" w14:textId="77AFC5B0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A8EBDEA" w14:textId="025E2F0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0118A83B" w14:textId="7D0F2C8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7B65099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DFF5985" w14:textId="1517C89D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819E97F" w14:textId="0591EC2E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51F6260" w14:textId="54826DD1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0DC5AC" w14:textId="63E07363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2BB07EF9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E2D236E" w14:textId="0E03CD8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4B51F15" w14:textId="06C1BBE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437646AA" w14:textId="3906878E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B81C006" w14:textId="572F593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0947CF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03D34D" w14:textId="45B1852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DF756" w14:textId="0B1BEFE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69640DC" w14:textId="19B9BDE1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D430E9D" w14:textId="40444E73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2B5ADCD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8A1693" w14:textId="7FE9BE5A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90C3E5" w14:textId="2193118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BB7EE67" w14:textId="1B623E1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A41A075" w14:textId="635F729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bookmarkStart w:id="0" w:name="_GoBack"/>
        <w:bookmarkEnd w:id="0"/>
      </w:tr>
      <w:tr w:rsidR="00155BE1" w:rsidRPr="006F4F0A" w14:paraId="693EAD93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D970B5" w14:textId="07B13AB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5A46D" w14:textId="5D8C24B9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741A6D0" w14:textId="78D50B2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CA962C3" w14:textId="0FA0C29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440BD0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95DF55" w14:textId="4B8C36F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A58E2E" w14:textId="45BE579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E4C4D6E" w14:textId="5911C9C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5043632E" w14:textId="7039EFB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10D50F5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2A126F7" w14:textId="65195A7A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B608EA5" w14:textId="52E12A3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24D43A2" w14:textId="1F2DDA8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92879CA" w14:textId="4D90D6BF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3408C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BAC8C9" w14:textId="53FCF3D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B59FBD" w14:textId="130B6D4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2BDCB89" w14:textId="77B3F9A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636113F" w14:textId="61932B2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</w:tr>
      <w:tr w:rsidR="00155BE1" w:rsidRPr="006F4F0A" w14:paraId="530917D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E6887C6" w14:textId="40E6D991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B2D8515" w14:textId="7C50D9B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C573B6B" w14:textId="34D2C36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98F219C" w14:textId="4C3DB79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</w:tr>
      <w:tr w:rsidR="00155BE1" w:rsidRPr="006F4F0A" w14:paraId="5EB9FF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E384F8" w14:textId="1B9694E9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970E1FB" w14:textId="3056A9A7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A9A2364" w14:textId="352796E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64C7890" w14:textId="7287592C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12}</w:t>
            </w:r>
          </w:p>
        </w:tc>
      </w:tr>
      <w:tr w:rsidR="00155BE1" w:rsidRPr="006F4F0A" w14:paraId="22465A8B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 w:val="restart"/>
            <w:tcBorders>
              <w:top w:val="single" w:sz="4" w:space="0" w:color="C0C0C0"/>
              <w:left w:val="nil"/>
              <w:right w:val="nil"/>
            </w:tcBorders>
            <w:shd w:val="clear" w:color="auto" w:fill="FFFFFF"/>
            <w:vAlign w:val="center"/>
          </w:tcPr>
          <w:p w14:paraId="209962B5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76C6DAE" w14:textId="129455AD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B88154" w14:textId="5FA783B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544D31B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0C56F9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74714514" w14:textId="160D81A7" w:rsidR="00155BE1" w:rsidRPr="006F4F0A" w:rsidRDefault="0046340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부가세</w:t>
            </w:r>
            <w:r w:rsidR="004059DA">
              <w:rPr>
                <w:rFonts w:eastAsia="굴림" w:hint="eastAsia"/>
                <w:lang w:eastAsia="ko-KR"/>
              </w:rPr>
              <w:t>(</w:t>
            </w:r>
            <w:r w:rsidR="004059DA">
              <w:rPr>
                <w:rFonts w:eastAsia="굴림"/>
                <w:lang w:eastAsia="ko-KR"/>
              </w:rPr>
              <w:t>10%)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873FA11" w14:textId="31224730" w:rsidR="00155BE1" w:rsidRPr="00F745F0" w:rsidRDefault="004059DA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/>
                <w:sz w:val="20"/>
                <w:szCs w:val="20"/>
                <w:lang w:eastAsia="ko-KR"/>
              </w:rPr>
              <w:t>{</w:t>
            </w:r>
            <w:r>
              <w:rPr>
                <w:rFonts w:eastAsia="굴림" w:hint="eastAsia"/>
                <w:sz w:val="20"/>
                <w:szCs w:val="20"/>
                <w:lang w:eastAsia="ko-KR"/>
              </w:rPr>
              <w:t>부가세</w:t>
            </w:r>
            <w:r>
              <w:rPr>
                <w:rFonts w:eastAsia="굴림" w:hint="eastAsia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3AA1FAF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794DFD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8B1BD33" w14:textId="00B10A19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총</w:t>
            </w:r>
            <w:r w:rsidR="00155BE1" w:rsidRPr="006F4F0A"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B422A6" w14:textId="520F243B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b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{</w:t>
            </w:r>
            <w:r w:rsidR="00CD1631">
              <w:rPr>
                <w:rFonts w:eastAsia="굴림" w:hint="eastAsia"/>
                <w:b/>
                <w:sz w:val="20"/>
                <w:szCs w:val="20"/>
                <w:lang w:eastAsia="ko-KR"/>
              </w:rPr>
              <w:t>총</w:t>
            </w: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}</w:t>
            </w:r>
          </w:p>
        </w:tc>
      </w:tr>
    </w:tbl>
    <w:p w14:paraId="0C25B3AA" w14:textId="6C848E3D" w:rsidR="00155BE1" w:rsidRPr="006F4F0A" w:rsidRDefault="00D3494E" w:rsidP="00DD77CC">
      <w:pPr>
        <w:pStyle w:val="thankyou"/>
        <w:autoSpaceDE w:val="0"/>
        <w:autoSpaceDN w:val="0"/>
        <w:rPr>
          <w:rFonts w:eastAsia="굴림"/>
          <w:lang w:eastAsia="ko-KR"/>
        </w:rPr>
      </w:pPr>
      <w:r>
        <w:pict w14:anchorId="190EEC1B">
          <v:shape id="_x0000_i1026" type="#_x0000_t75" style="width:189pt;height:32.25pt">
            <v:imagedata r:id="rId8" o:title=""/>
          </v:shape>
        </w:pict>
      </w:r>
    </w:p>
    <w:sectPr w:rsidR="00155BE1" w:rsidRPr="006F4F0A" w:rsidSect="00040244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34AEA" w14:textId="77777777" w:rsidR="00D3494E" w:rsidRDefault="00D3494E" w:rsidP="00924F73">
      <w:r>
        <w:separator/>
      </w:r>
    </w:p>
  </w:endnote>
  <w:endnote w:type="continuationSeparator" w:id="0">
    <w:p w14:paraId="044B4E21" w14:textId="77777777" w:rsidR="00D3494E" w:rsidRDefault="00D3494E" w:rsidP="009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F2D3" w14:textId="77777777" w:rsidR="00D3494E" w:rsidRDefault="00D3494E" w:rsidP="00924F73">
      <w:r>
        <w:separator/>
      </w:r>
    </w:p>
  </w:footnote>
  <w:footnote w:type="continuationSeparator" w:id="0">
    <w:p w14:paraId="3B3DF366" w14:textId="77777777" w:rsidR="00D3494E" w:rsidRDefault="00D3494E" w:rsidP="0092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3400"/>
    <w:rsid w:val="00040244"/>
    <w:rsid w:val="0006450D"/>
    <w:rsid w:val="00100785"/>
    <w:rsid w:val="00155BE1"/>
    <w:rsid w:val="001C55E2"/>
    <w:rsid w:val="00226962"/>
    <w:rsid w:val="00285BF0"/>
    <w:rsid w:val="00310C56"/>
    <w:rsid w:val="00346482"/>
    <w:rsid w:val="003B2275"/>
    <w:rsid w:val="003B6D6D"/>
    <w:rsid w:val="003F7F5C"/>
    <w:rsid w:val="004059DA"/>
    <w:rsid w:val="00463400"/>
    <w:rsid w:val="005A2DC6"/>
    <w:rsid w:val="005A7EAE"/>
    <w:rsid w:val="00620C82"/>
    <w:rsid w:val="00625810"/>
    <w:rsid w:val="006F4F0A"/>
    <w:rsid w:val="007059B6"/>
    <w:rsid w:val="007539D0"/>
    <w:rsid w:val="007C44D2"/>
    <w:rsid w:val="007D2CC1"/>
    <w:rsid w:val="007E4B06"/>
    <w:rsid w:val="00863C8D"/>
    <w:rsid w:val="008C2E3E"/>
    <w:rsid w:val="008E6673"/>
    <w:rsid w:val="00924F73"/>
    <w:rsid w:val="00943DE5"/>
    <w:rsid w:val="00965DD2"/>
    <w:rsid w:val="009952FB"/>
    <w:rsid w:val="009B33AD"/>
    <w:rsid w:val="00A1273C"/>
    <w:rsid w:val="00A54BF7"/>
    <w:rsid w:val="00A855A1"/>
    <w:rsid w:val="00C71B8B"/>
    <w:rsid w:val="00CB4A27"/>
    <w:rsid w:val="00CD1631"/>
    <w:rsid w:val="00D15DE4"/>
    <w:rsid w:val="00D3494E"/>
    <w:rsid w:val="00D4507E"/>
    <w:rsid w:val="00D4778D"/>
    <w:rsid w:val="00D654B7"/>
    <w:rsid w:val="00D75400"/>
    <w:rsid w:val="00DD77CC"/>
    <w:rsid w:val="00DF5040"/>
    <w:rsid w:val="00E04C0F"/>
    <w:rsid w:val="00E92B42"/>
    <w:rsid w:val="00EE35B2"/>
    <w:rsid w:val="00F12BFD"/>
    <w:rsid w:val="00F47695"/>
    <w:rsid w:val="00F47885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55A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3D12"/>
    <w:rPr>
      <w:rFonts w:ascii="Garamond" w:hAnsi="Garamond"/>
      <w:color w:val="000000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A54BF7"/>
    <w:pPr>
      <w:keepNext/>
      <w:spacing w:line="800" w:lineRule="exact"/>
      <w:jc w:val="right"/>
      <w:outlineLvl w:val="0"/>
    </w:pPr>
    <w:rPr>
      <w:rFonts w:eastAsia="바탕" w:cs="Arial"/>
      <w:bCs/>
      <w:color w:val="C0C0C0"/>
      <w:kern w:val="32"/>
      <w:sz w:val="80"/>
      <w:szCs w:val="32"/>
    </w:rPr>
  </w:style>
  <w:style w:type="paragraph" w:styleId="2">
    <w:name w:val="heading 2"/>
    <w:basedOn w:val="a"/>
    <w:next w:val="a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9D7158"/>
    <w:pPr>
      <w:jc w:val="right"/>
    </w:pPr>
  </w:style>
  <w:style w:type="paragraph" w:customStyle="1" w:styleId="DateandNumber">
    <w:name w:val="Date and Number"/>
    <w:basedOn w:val="a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address">
    <w:name w:val="left address"/>
    <w:basedOn w:val="a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3"/>
    <w:rsid w:val="00EB4F0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rightaddress">
    <w:name w:val="right address"/>
    <w:basedOn w:val="a"/>
    <w:rsid w:val="00010191"/>
    <w:pPr>
      <w:spacing w:line="280" w:lineRule="exact"/>
      <w:jc w:val="right"/>
    </w:pPr>
    <w:rPr>
      <w:color w:val="969696"/>
      <w:szCs w:val="20"/>
    </w:rPr>
  </w:style>
  <w:style w:type="paragraph" w:customStyle="1" w:styleId="ColumnHeadings">
    <w:name w:val="Column Headings"/>
    <w:basedOn w:val="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Lowerlabels">
    <w:name w:val="Lower labels"/>
    <w:basedOn w:val="2"/>
    <w:rsid w:val="00202E66"/>
    <w:pPr>
      <w:keepNext w:val="0"/>
      <w:spacing w:before="20" w:after="0"/>
      <w:jc w:val="right"/>
    </w:pPr>
    <w:rPr>
      <w:rFonts w:ascii="Garamond" w:hAnsi="Garamond" w:cs="Times New Roman"/>
      <w:bCs w:val="0"/>
      <w:i w:val="0"/>
      <w:iCs w:val="0"/>
      <w:caps/>
      <w:spacing w:val="4"/>
      <w:sz w:val="16"/>
      <w:szCs w:val="16"/>
    </w:rPr>
  </w:style>
  <w:style w:type="paragraph" w:customStyle="1" w:styleId="Centered">
    <w:name w:val="Centered"/>
    <w:basedOn w:val="a"/>
    <w:rsid w:val="00513D12"/>
    <w:pPr>
      <w:spacing w:before="660"/>
      <w:jc w:val="center"/>
    </w:pPr>
    <w:rPr>
      <w:spacing w:val="4"/>
      <w:sz w:val="18"/>
      <w:szCs w:val="18"/>
    </w:rPr>
  </w:style>
  <w:style w:type="paragraph" w:customStyle="1" w:styleId="thankyou">
    <w:name w:val="thank you"/>
    <w:basedOn w:val="a"/>
    <w:autoRedefine/>
    <w:rsid w:val="00513D12"/>
    <w:pPr>
      <w:spacing w:before="100"/>
      <w:jc w:val="center"/>
    </w:pPr>
    <w:rPr>
      <w:b/>
      <w:sz w:val="24"/>
      <w:szCs w:val="24"/>
    </w:rPr>
  </w:style>
  <w:style w:type="table" w:styleId="a3">
    <w:name w:val="Table Grid"/>
    <w:basedOn w:val="a1"/>
    <w:rsid w:val="00EB4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text">
    <w:name w:val="left text"/>
    <w:basedOn w:val="a"/>
    <w:rsid w:val="001A50A0"/>
    <w:pPr>
      <w:spacing w:line="280" w:lineRule="exact"/>
    </w:pPr>
    <w:rPr>
      <w:color w:val="969696"/>
      <w:szCs w:val="20"/>
    </w:rPr>
  </w:style>
  <w:style w:type="paragraph" w:customStyle="1" w:styleId="to">
    <w:name w:val="to"/>
    <w:basedOn w:val="lefttext"/>
    <w:rsid w:val="001A50A0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7C541C"/>
    <w:rPr>
      <w:color w:val="000000"/>
      <w:szCs w:val="22"/>
    </w:rPr>
  </w:style>
  <w:style w:type="paragraph" w:styleId="a4">
    <w:name w:val="Balloon Text"/>
    <w:basedOn w:val="a"/>
    <w:link w:val="Char"/>
    <w:rsid w:val="009B33AD"/>
    <w:rPr>
      <w:rFonts w:ascii="맑은 고딕" w:hAnsi="맑은 고딕"/>
      <w:sz w:val="18"/>
      <w:szCs w:val="18"/>
    </w:rPr>
  </w:style>
  <w:style w:type="character" w:customStyle="1" w:styleId="Char">
    <w:name w:val="풍선 도움말 텍스트 Char"/>
    <w:link w:val="a4"/>
    <w:rsid w:val="009B33AD"/>
    <w:rPr>
      <w:rFonts w:ascii="맑은 고딕" w:eastAsia="맑은 고딕" w:hAnsi="맑은 고딕" w:cs="Times New Roman"/>
      <w:color w:val="000000"/>
      <w:sz w:val="18"/>
      <w:szCs w:val="18"/>
      <w:lang w:eastAsia="en-US"/>
    </w:rPr>
  </w:style>
  <w:style w:type="paragraph" w:styleId="a5">
    <w:name w:val="header"/>
    <w:basedOn w:val="a"/>
    <w:link w:val="Char0"/>
    <w:rsid w:val="0092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link w:val="a5"/>
    <w:rsid w:val="00924F73"/>
    <w:rPr>
      <w:rFonts w:ascii="Garamond" w:hAnsi="Garamond"/>
      <w:color w:val="000000"/>
      <w:sz w:val="18"/>
      <w:szCs w:val="18"/>
      <w:lang w:eastAsia="en-US"/>
    </w:rPr>
  </w:style>
  <w:style w:type="paragraph" w:styleId="a6">
    <w:name w:val="footer"/>
    <w:basedOn w:val="a"/>
    <w:link w:val="Char1"/>
    <w:rsid w:val="00924F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바닥글 Char"/>
    <w:link w:val="a6"/>
    <w:rsid w:val="00924F73"/>
    <w:rPr>
      <w:rFonts w:ascii="Garamond" w:hAnsi="Garamond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form2100111028739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form2100111028739.dot</Template>
  <TotalTime>89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선태욱</dc:creator>
  <cp:keywords/>
  <dc:description/>
  <cp:lastModifiedBy>us87r</cp:lastModifiedBy>
  <cp:revision>13</cp:revision>
  <cp:lastPrinted>2009-03-18T05:41:00Z</cp:lastPrinted>
  <dcterms:created xsi:type="dcterms:W3CDTF">2021-08-25T13:58:00Z</dcterms:created>
  <dcterms:modified xsi:type="dcterms:W3CDTF">2021-09-04T08:57:00Z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TC011456381042</vt:lpwstr>
  </property>
</Properties>
</file>